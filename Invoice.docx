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088"/>
        <w:gridCol w:w="288"/>
        <w:gridCol w:w="8424"/>
      </w:tblGrid>
      <w:tr w:rsidR="001526EF" w14:paraId="584E705A" w14:textId="77777777" w:rsidTr="00D6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Date"/>
            <w:tag w:val=""/>
            <w:id w:val="1545635524"/>
            <w:placeholder>
              <w:docPart w:val="0C145E9A0E7D4197AFC5CA06ACE8145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tc>
              <w:tcPr>
                <w:tcW w:w="2088" w:type="dxa"/>
                <w:tcBorders>
                  <w:bottom w:val="single" w:sz="36" w:space="0" w:color="auto"/>
                </w:tcBorders>
                <w:vAlign w:val="bottom"/>
              </w:tcPr>
              <w:p w14:paraId="22CE1979" w14:textId="02F99EBB" w:rsidR="001526EF" w:rsidRDefault="00461DE4">
                <w:pPr>
                  <w:pStyle w:val="Date"/>
                  <w:spacing w:before="0"/>
                  <w:ind w:left="0" w:right="0"/>
                </w:pPr>
                <w:r>
                  <w:t>2019-02-20</w:t>
                </w:r>
              </w:p>
            </w:tc>
          </w:sdtContent>
        </w:sdt>
        <w:tc>
          <w:tcPr>
            <w:tcW w:w="288" w:type="dxa"/>
            <w:vAlign w:val="bottom"/>
          </w:tcPr>
          <w:p w14:paraId="57B4064E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bottom w:val="single" w:sz="36" w:space="0" w:color="auto"/>
            </w:tcBorders>
            <w:vAlign w:val="bottom"/>
          </w:tcPr>
          <w:p w14:paraId="3062C5E3" w14:textId="77777777" w:rsidR="001526EF" w:rsidRDefault="00DB10D4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471D04E4669E41D4AB2BBF634D0286B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1872AD">
                  <w:t>Invoice No.</w:t>
                </w:r>
              </w:sdtContent>
            </w:sdt>
            <w:r w:rsidR="001872AD">
              <w:t xml:space="preserve"> </w:t>
            </w:r>
            <w:sdt>
              <w:sdtPr>
                <w:alias w:val="Invoice Number"/>
                <w:tag w:val=""/>
                <w:id w:val="739994104"/>
                <w:placeholder>
                  <w:docPart w:val="A976E9DDDE6341EC806611C12C25709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1872AD">
                  <w:t>1234</w:t>
                </w:r>
              </w:sdtContent>
            </w:sdt>
          </w:p>
        </w:tc>
      </w:tr>
      <w:tr w:rsidR="001526EF" w14:paraId="75602C6A" w14:textId="77777777" w:rsidTr="00D65F41">
        <w:tc>
          <w:tcPr>
            <w:tcW w:w="2088" w:type="dxa"/>
            <w:tcBorders>
              <w:top w:val="single" w:sz="36" w:space="0" w:color="auto"/>
            </w:tcBorders>
            <w:vAlign w:val="top"/>
          </w:tcPr>
          <w:p w14:paraId="54391332" w14:textId="77777777" w:rsidR="001526EF" w:rsidRDefault="001872AD">
            <w:pPr>
              <w:pStyle w:val="Heading1"/>
              <w:ind w:left="0" w:right="0"/>
              <w:outlineLvl w:val="0"/>
            </w:pPr>
            <w:r>
              <w:t>To</w:t>
            </w:r>
          </w:p>
          <w:p w14:paraId="2CA25196" w14:textId="2E96615B" w:rsidR="001526EF" w:rsidRDefault="00461DE4">
            <w:pPr>
              <w:pStyle w:val="Heading2"/>
              <w:spacing w:before="0"/>
              <w:ind w:left="0" w:right="0"/>
              <w:outlineLvl w:val="1"/>
            </w:pPr>
            <w:r>
              <w:t>John W. Lennon</w:t>
            </w:r>
            <w:r w:rsidR="001872AD">
              <w:br/>
            </w:r>
            <w:r>
              <w:t>Abbey Road</w:t>
            </w:r>
            <w:r w:rsidR="001872AD">
              <w:br/>
            </w:r>
            <w:r>
              <w:t>Liverpool, NW8, UK</w:t>
            </w:r>
          </w:p>
          <w:p w14:paraId="6A20BAF6" w14:textId="77777777" w:rsidR="001526EF" w:rsidRDefault="001872AD">
            <w:pPr>
              <w:pStyle w:val="Heading1"/>
              <w:ind w:left="0" w:right="0"/>
              <w:outlineLvl w:val="0"/>
            </w:pPr>
            <w:r>
              <w:t>Ship To</w:t>
            </w:r>
          </w:p>
          <w:p w14:paraId="04B1568C" w14:textId="77777777" w:rsidR="001526EF" w:rsidRDefault="00DB10D4">
            <w:pPr>
              <w:pStyle w:val="Heading2"/>
              <w:spacing w:before="0"/>
              <w:ind w:left="0" w:right="0"/>
              <w:outlineLvl w:val="1"/>
            </w:pPr>
            <w:sdt>
              <w:sdtPr>
                <w:id w:val="-1333145210"/>
                <w:placeholder>
                  <w:docPart w:val="813E3232D0954392B745567BE55183A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872AD">
                  <w:t>Same as recipient</w:t>
                </w:r>
              </w:sdtContent>
            </w:sdt>
          </w:p>
          <w:p w14:paraId="2251F0E8" w14:textId="77777777" w:rsidR="001526EF" w:rsidRDefault="001872AD">
            <w:pPr>
              <w:pStyle w:val="Heading1"/>
              <w:ind w:left="0" w:right="0"/>
              <w:outlineLvl w:val="0"/>
            </w:pPr>
            <w:r>
              <w:t>Instructions</w:t>
            </w:r>
          </w:p>
          <w:sdt>
            <w:sdtPr>
              <w:id w:val="1816298577"/>
              <w:placeholder>
                <w:docPart w:val="F9D6BF45829642E4AC20135FF9872198"/>
              </w:placeholder>
              <w:temporary/>
              <w:showingPlcHdr/>
              <w15:appearance w15:val="hidden"/>
              <w:text/>
            </w:sdtPr>
            <w:sdtEndPr/>
            <w:sdtContent>
              <w:p w14:paraId="3C93C907" w14:textId="77777777" w:rsidR="001526EF" w:rsidRDefault="001872AD">
                <w:pPr>
                  <w:pStyle w:val="Heading2"/>
                  <w:spacing w:before="0"/>
                  <w:ind w:left="0" w:right="0"/>
                  <w:outlineLvl w:val="1"/>
                </w:pPr>
                <w:r>
                  <w:t>Delivery Instructions</w:t>
                </w:r>
              </w:p>
            </w:sdtContent>
          </w:sdt>
        </w:tc>
        <w:tc>
          <w:tcPr>
            <w:tcW w:w="288" w:type="dxa"/>
            <w:vAlign w:val="top"/>
          </w:tcPr>
          <w:p w14:paraId="0C93D5BB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1E7B25A7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</w:tr>
    </w:tbl>
    <w:p w14:paraId="0594D9EB" w14:textId="77777777" w:rsidR="001526EF" w:rsidRDefault="001526EF">
      <w:pPr>
        <w:pStyle w:val="NoSpacing"/>
      </w:pPr>
    </w:p>
    <w:tbl>
      <w:tblPr>
        <w:tblStyle w:val="TableGrid"/>
        <w:tblW w:w="8414" w:type="dxa"/>
        <w:tblInd w:w="2376" w:type="dxa"/>
        <w:tblLook w:val="04E0" w:firstRow="1" w:lastRow="1" w:firstColumn="1" w:lastColumn="0" w:noHBand="0" w:noVBand="1"/>
        <w:tblCaption w:val="Invoice table"/>
      </w:tblPr>
      <w:tblGrid>
        <w:gridCol w:w="1686"/>
        <w:gridCol w:w="1328"/>
        <w:gridCol w:w="1268"/>
        <w:gridCol w:w="2559"/>
        <w:gridCol w:w="1573"/>
      </w:tblGrid>
      <w:tr w:rsidR="00461DE4" w14:paraId="5E7FE8DA" w14:textId="77777777" w:rsidTr="0023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6" w:type="dxa"/>
            <w:shd w:val="clear" w:color="auto" w:fill="EF4623" w:themeFill="accent1"/>
          </w:tcPr>
          <w:p w14:paraId="52B33E6C" w14:textId="4652C287" w:rsidR="00461DE4" w:rsidRPr="00233C53" w:rsidRDefault="00461DE4" w:rsidP="00233C53">
            <w:pPr>
              <w:jc w:val="center"/>
              <w:rPr>
                <w:b/>
                <w:color w:val="FFFFFF" w:themeColor="background1"/>
              </w:rPr>
            </w:pPr>
            <w:r w:rsidRPr="00233C53">
              <w:rPr>
                <w:b/>
                <w:color w:val="FFFFFF" w:themeColor="background1"/>
              </w:rPr>
              <w:t>Policy #</w:t>
            </w:r>
          </w:p>
        </w:tc>
        <w:tc>
          <w:tcPr>
            <w:tcW w:w="1328" w:type="dxa"/>
            <w:shd w:val="clear" w:color="auto" w:fill="EF4623" w:themeFill="accent1"/>
          </w:tcPr>
          <w:p w14:paraId="3A78C624" w14:textId="04CD4A97" w:rsidR="00461DE4" w:rsidRPr="00233C53" w:rsidRDefault="00461DE4" w:rsidP="00233C53">
            <w:pPr>
              <w:jc w:val="center"/>
              <w:rPr>
                <w:b/>
                <w:color w:val="FFFFFF" w:themeColor="background1"/>
              </w:rPr>
            </w:pPr>
            <w:r w:rsidRPr="00233C53">
              <w:rPr>
                <w:b/>
                <w:color w:val="FFFFFF" w:themeColor="background1"/>
              </w:rPr>
              <w:t>Quantity</w:t>
            </w:r>
          </w:p>
        </w:tc>
        <w:tc>
          <w:tcPr>
            <w:tcW w:w="3827" w:type="dxa"/>
            <w:gridSpan w:val="2"/>
            <w:shd w:val="clear" w:color="auto" w:fill="EF4623" w:themeFill="accent1"/>
          </w:tcPr>
          <w:p w14:paraId="46562EA4" w14:textId="77777777" w:rsidR="00461DE4" w:rsidRPr="00233C53" w:rsidRDefault="00461DE4" w:rsidP="00233C53">
            <w:pPr>
              <w:jc w:val="center"/>
              <w:rPr>
                <w:b/>
                <w:color w:val="FFFFFF" w:themeColor="background1"/>
              </w:rPr>
            </w:pPr>
            <w:r w:rsidRPr="00233C53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573" w:type="dxa"/>
            <w:shd w:val="clear" w:color="auto" w:fill="EF4623" w:themeFill="accent1"/>
          </w:tcPr>
          <w:p w14:paraId="73482211" w14:textId="658050B8" w:rsidR="00461DE4" w:rsidRPr="00233C53" w:rsidRDefault="00461DE4" w:rsidP="00233C53">
            <w:pPr>
              <w:jc w:val="center"/>
              <w:rPr>
                <w:b/>
                <w:color w:val="FFFFFF" w:themeColor="background1"/>
              </w:rPr>
            </w:pPr>
            <w:r w:rsidRPr="00233C53">
              <w:rPr>
                <w:b/>
                <w:color w:val="FFFFFF" w:themeColor="background1"/>
              </w:rPr>
              <w:t>Price</w:t>
            </w:r>
          </w:p>
        </w:tc>
      </w:tr>
      <w:tr w:rsidR="00461DE4" w14:paraId="11783B55" w14:textId="77777777" w:rsidTr="00233C53">
        <w:tc>
          <w:tcPr>
            <w:tcW w:w="1686" w:type="dxa"/>
          </w:tcPr>
          <w:p w14:paraId="4BC6A2CE" w14:textId="2A9B83CE" w:rsidR="00461DE4" w:rsidRDefault="00461DE4">
            <w:pPr>
              <w:jc w:val="center"/>
            </w:pPr>
            <w:r>
              <w:t>2019021900001</w:t>
            </w:r>
          </w:p>
        </w:tc>
        <w:tc>
          <w:tcPr>
            <w:tcW w:w="1328" w:type="dxa"/>
          </w:tcPr>
          <w:p w14:paraId="6C14E10A" w14:textId="416E9E95" w:rsidR="00461DE4" w:rsidRDefault="00461DE4">
            <w:pPr>
              <w:jc w:val="center"/>
            </w:pPr>
            <w:r>
              <w:t>1</w:t>
            </w:r>
          </w:p>
        </w:tc>
        <w:tc>
          <w:tcPr>
            <w:tcW w:w="3827" w:type="dxa"/>
            <w:gridSpan w:val="2"/>
          </w:tcPr>
          <w:p w14:paraId="780A2169" w14:textId="42CD6F3E" w:rsidR="00461DE4" w:rsidRDefault="00461DE4">
            <w:r>
              <w:t>Health Insurance</w:t>
            </w:r>
          </w:p>
        </w:tc>
        <w:tc>
          <w:tcPr>
            <w:tcW w:w="1573" w:type="dxa"/>
          </w:tcPr>
          <w:p w14:paraId="37B09ED3" w14:textId="15F492DB" w:rsidR="00461DE4" w:rsidRDefault="00461DE4">
            <w:pPr>
              <w:jc w:val="right"/>
            </w:pPr>
            <w:r>
              <w:t>CAD5,000.00</w:t>
            </w:r>
          </w:p>
        </w:tc>
      </w:tr>
      <w:tr w:rsidR="00461DE4" w14:paraId="11897A16" w14:textId="77777777" w:rsidTr="00233C53">
        <w:tc>
          <w:tcPr>
            <w:tcW w:w="1686" w:type="dxa"/>
          </w:tcPr>
          <w:p w14:paraId="787AB8F1" w14:textId="1884F618" w:rsidR="00461DE4" w:rsidRDefault="00461DE4">
            <w:pPr>
              <w:jc w:val="center"/>
            </w:pPr>
            <w:r>
              <w:t>2019021900002</w:t>
            </w:r>
          </w:p>
        </w:tc>
        <w:tc>
          <w:tcPr>
            <w:tcW w:w="1328" w:type="dxa"/>
          </w:tcPr>
          <w:p w14:paraId="4C88E473" w14:textId="3FE1B8E1" w:rsidR="00461DE4" w:rsidRDefault="00461DE4">
            <w:pPr>
              <w:jc w:val="center"/>
            </w:pPr>
            <w:r>
              <w:t>1</w:t>
            </w:r>
          </w:p>
        </w:tc>
        <w:tc>
          <w:tcPr>
            <w:tcW w:w="3827" w:type="dxa"/>
            <w:gridSpan w:val="2"/>
          </w:tcPr>
          <w:p w14:paraId="3AB0EEF0" w14:textId="2343DA98" w:rsidR="00461DE4" w:rsidRDefault="00461DE4">
            <w:r>
              <w:t>Car Insurance</w:t>
            </w:r>
          </w:p>
        </w:tc>
        <w:tc>
          <w:tcPr>
            <w:tcW w:w="1573" w:type="dxa"/>
          </w:tcPr>
          <w:p w14:paraId="30CB3AE4" w14:textId="64DCDE38" w:rsidR="00461DE4" w:rsidRDefault="00461DE4">
            <w:pPr>
              <w:jc w:val="right"/>
            </w:pPr>
            <w:r>
              <w:t>CAD3,000.00</w:t>
            </w:r>
          </w:p>
        </w:tc>
      </w:tr>
      <w:tr w:rsidR="00461DE4" w14:paraId="3EBD93CF" w14:textId="77777777" w:rsidTr="00233C53">
        <w:tc>
          <w:tcPr>
            <w:tcW w:w="1686" w:type="dxa"/>
          </w:tcPr>
          <w:p w14:paraId="3E627761" w14:textId="77777777" w:rsidR="00461DE4" w:rsidRDefault="00461DE4">
            <w:pPr>
              <w:jc w:val="center"/>
            </w:pPr>
          </w:p>
        </w:tc>
        <w:tc>
          <w:tcPr>
            <w:tcW w:w="1328" w:type="dxa"/>
          </w:tcPr>
          <w:p w14:paraId="621D55F6" w14:textId="1715E798" w:rsidR="00461DE4" w:rsidRDefault="00461DE4">
            <w:pPr>
              <w:jc w:val="center"/>
            </w:pPr>
          </w:p>
        </w:tc>
        <w:tc>
          <w:tcPr>
            <w:tcW w:w="3827" w:type="dxa"/>
            <w:gridSpan w:val="2"/>
          </w:tcPr>
          <w:p w14:paraId="1A77B282" w14:textId="77777777" w:rsidR="00461DE4" w:rsidRDefault="00461DE4"/>
        </w:tc>
        <w:tc>
          <w:tcPr>
            <w:tcW w:w="1573" w:type="dxa"/>
          </w:tcPr>
          <w:p w14:paraId="7D07ED87" w14:textId="77777777" w:rsidR="00461DE4" w:rsidRDefault="00461DE4">
            <w:pPr>
              <w:jc w:val="right"/>
            </w:pPr>
          </w:p>
        </w:tc>
      </w:tr>
      <w:tr w:rsidR="00461DE4" w14:paraId="387A48DF" w14:textId="77777777" w:rsidTr="00233C53">
        <w:tc>
          <w:tcPr>
            <w:tcW w:w="1686" w:type="dxa"/>
          </w:tcPr>
          <w:p w14:paraId="78E26DD3" w14:textId="77777777" w:rsidR="00461DE4" w:rsidRDefault="00461DE4">
            <w:pPr>
              <w:jc w:val="center"/>
            </w:pPr>
          </w:p>
        </w:tc>
        <w:tc>
          <w:tcPr>
            <w:tcW w:w="1328" w:type="dxa"/>
          </w:tcPr>
          <w:p w14:paraId="09DC2F7D" w14:textId="628A90D0" w:rsidR="00461DE4" w:rsidRDefault="00461DE4">
            <w:pPr>
              <w:jc w:val="center"/>
            </w:pPr>
          </w:p>
        </w:tc>
        <w:tc>
          <w:tcPr>
            <w:tcW w:w="3827" w:type="dxa"/>
            <w:gridSpan w:val="2"/>
          </w:tcPr>
          <w:p w14:paraId="5F16863B" w14:textId="77777777" w:rsidR="00461DE4" w:rsidRDefault="00461DE4"/>
        </w:tc>
        <w:tc>
          <w:tcPr>
            <w:tcW w:w="1573" w:type="dxa"/>
          </w:tcPr>
          <w:p w14:paraId="7E286BA2" w14:textId="77777777" w:rsidR="00461DE4" w:rsidRDefault="00461DE4">
            <w:pPr>
              <w:jc w:val="right"/>
            </w:pPr>
          </w:p>
        </w:tc>
      </w:tr>
      <w:tr w:rsidR="00461DE4" w14:paraId="31C826BD" w14:textId="77777777" w:rsidTr="00233C53">
        <w:tc>
          <w:tcPr>
            <w:tcW w:w="1686" w:type="dxa"/>
          </w:tcPr>
          <w:p w14:paraId="011A7E1B" w14:textId="77777777" w:rsidR="00461DE4" w:rsidRDefault="00461DE4">
            <w:pPr>
              <w:jc w:val="center"/>
            </w:pPr>
          </w:p>
        </w:tc>
        <w:tc>
          <w:tcPr>
            <w:tcW w:w="1328" w:type="dxa"/>
          </w:tcPr>
          <w:p w14:paraId="464A595F" w14:textId="219C37EF" w:rsidR="00461DE4" w:rsidRDefault="00461DE4">
            <w:pPr>
              <w:jc w:val="center"/>
            </w:pPr>
          </w:p>
        </w:tc>
        <w:tc>
          <w:tcPr>
            <w:tcW w:w="3827" w:type="dxa"/>
            <w:gridSpan w:val="2"/>
          </w:tcPr>
          <w:p w14:paraId="2D535A7E" w14:textId="77777777" w:rsidR="00461DE4" w:rsidRDefault="00461DE4"/>
        </w:tc>
        <w:tc>
          <w:tcPr>
            <w:tcW w:w="1573" w:type="dxa"/>
          </w:tcPr>
          <w:p w14:paraId="71C36A76" w14:textId="77777777" w:rsidR="00461DE4" w:rsidRDefault="00461DE4">
            <w:pPr>
              <w:jc w:val="right"/>
            </w:pPr>
          </w:p>
        </w:tc>
      </w:tr>
      <w:tr w:rsidR="00461DE4" w14:paraId="275A16E3" w14:textId="77777777" w:rsidTr="00233C53">
        <w:tc>
          <w:tcPr>
            <w:tcW w:w="1686" w:type="dxa"/>
          </w:tcPr>
          <w:p w14:paraId="5AAABB15" w14:textId="77777777" w:rsidR="00461DE4" w:rsidRDefault="00461DE4">
            <w:pPr>
              <w:jc w:val="center"/>
            </w:pPr>
          </w:p>
        </w:tc>
        <w:tc>
          <w:tcPr>
            <w:tcW w:w="1328" w:type="dxa"/>
          </w:tcPr>
          <w:p w14:paraId="6682DF39" w14:textId="706480B6" w:rsidR="00461DE4" w:rsidRDefault="00461DE4">
            <w:pPr>
              <w:jc w:val="center"/>
            </w:pPr>
          </w:p>
        </w:tc>
        <w:tc>
          <w:tcPr>
            <w:tcW w:w="3827" w:type="dxa"/>
            <w:gridSpan w:val="2"/>
          </w:tcPr>
          <w:p w14:paraId="45BA813F" w14:textId="77777777" w:rsidR="00461DE4" w:rsidRDefault="00461DE4"/>
        </w:tc>
        <w:tc>
          <w:tcPr>
            <w:tcW w:w="1573" w:type="dxa"/>
          </w:tcPr>
          <w:p w14:paraId="1EFD2B2D" w14:textId="77777777" w:rsidR="00461DE4" w:rsidRDefault="00461DE4">
            <w:pPr>
              <w:jc w:val="right"/>
            </w:pPr>
          </w:p>
        </w:tc>
      </w:tr>
      <w:tr w:rsidR="00461DE4" w14:paraId="2E68BF7F" w14:textId="77777777" w:rsidTr="00233C53">
        <w:tc>
          <w:tcPr>
            <w:tcW w:w="1686" w:type="dxa"/>
          </w:tcPr>
          <w:p w14:paraId="0FFE4D9D" w14:textId="77777777" w:rsidR="00461DE4" w:rsidRDefault="00461DE4">
            <w:pPr>
              <w:jc w:val="center"/>
            </w:pPr>
          </w:p>
        </w:tc>
        <w:tc>
          <w:tcPr>
            <w:tcW w:w="1328" w:type="dxa"/>
          </w:tcPr>
          <w:p w14:paraId="462CBBA3" w14:textId="62D7E879" w:rsidR="00461DE4" w:rsidRDefault="00461DE4">
            <w:pPr>
              <w:jc w:val="center"/>
            </w:pPr>
          </w:p>
        </w:tc>
        <w:tc>
          <w:tcPr>
            <w:tcW w:w="3827" w:type="dxa"/>
            <w:gridSpan w:val="2"/>
          </w:tcPr>
          <w:p w14:paraId="3D272665" w14:textId="77777777" w:rsidR="00461DE4" w:rsidRDefault="00461DE4"/>
        </w:tc>
        <w:tc>
          <w:tcPr>
            <w:tcW w:w="1573" w:type="dxa"/>
          </w:tcPr>
          <w:p w14:paraId="21F8C3CA" w14:textId="77777777" w:rsidR="00461DE4" w:rsidRDefault="00461DE4">
            <w:pPr>
              <w:jc w:val="right"/>
            </w:pPr>
          </w:p>
        </w:tc>
      </w:tr>
      <w:tr w:rsidR="00461DE4" w14:paraId="1255F77C" w14:textId="77777777" w:rsidTr="00233C53">
        <w:tc>
          <w:tcPr>
            <w:tcW w:w="1686" w:type="dxa"/>
          </w:tcPr>
          <w:p w14:paraId="1BC193BA" w14:textId="77777777" w:rsidR="00461DE4" w:rsidRDefault="00461DE4">
            <w:pPr>
              <w:jc w:val="center"/>
            </w:pPr>
          </w:p>
        </w:tc>
        <w:tc>
          <w:tcPr>
            <w:tcW w:w="1328" w:type="dxa"/>
          </w:tcPr>
          <w:p w14:paraId="03873E03" w14:textId="29F449D7" w:rsidR="00461DE4" w:rsidRDefault="00461DE4">
            <w:pPr>
              <w:jc w:val="center"/>
            </w:pPr>
          </w:p>
        </w:tc>
        <w:tc>
          <w:tcPr>
            <w:tcW w:w="3827" w:type="dxa"/>
            <w:gridSpan w:val="2"/>
          </w:tcPr>
          <w:p w14:paraId="7662A884" w14:textId="77777777" w:rsidR="00461DE4" w:rsidRDefault="00461DE4"/>
        </w:tc>
        <w:tc>
          <w:tcPr>
            <w:tcW w:w="1573" w:type="dxa"/>
          </w:tcPr>
          <w:p w14:paraId="41E7CF55" w14:textId="77777777" w:rsidR="00461DE4" w:rsidRDefault="00461DE4">
            <w:pPr>
              <w:jc w:val="right"/>
            </w:pPr>
          </w:p>
        </w:tc>
      </w:tr>
      <w:tr w:rsidR="00461DE4" w14:paraId="1AC5D946" w14:textId="77777777" w:rsidTr="00233C53">
        <w:tc>
          <w:tcPr>
            <w:tcW w:w="1686" w:type="dxa"/>
          </w:tcPr>
          <w:p w14:paraId="5FFEF195" w14:textId="77777777" w:rsidR="00461DE4" w:rsidRDefault="00461DE4">
            <w:pPr>
              <w:jc w:val="center"/>
            </w:pPr>
          </w:p>
        </w:tc>
        <w:tc>
          <w:tcPr>
            <w:tcW w:w="1328" w:type="dxa"/>
          </w:tcPr>
          <w:p w14:paraId="07041A4E" w14:textId="6C4CF925" w:rsidR="00461DE4" w:rsidRDefault="00461DE4">
            <w:pPr>
              <w:jc w:val="center"/>
            </w:pP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14:paraId="4371D609" w14:textId="77777777" w:rsidR="00461DE4" w:rsidRDefault="00461DE4"/>
        </w:tc>
        <w:tc>
          <w:tcPr>
            <w:tcW w:w="1573" w:type="dxa"/>
          </w:tcPr>
          <w:p w14:paraId="012CFDDA" w14:textId="77777777" w:rsidR="00461DE4" w:rsidRDefault="00461DE4">
            <w:pPr>
              <w:jc w:val="right"/>
            </w:pPr>
          </w:p>
        </w:tc>
      </w:tr>
      <w:tr w:rsidR="00233C53" w14:paraId="29912517" w14:textId="77777777" w:rsidTr="00233C53">
        <w:trPr>
          <w:gridBefore w:val="3"/>
          <w:wBefore w:w="4282" w:type="dxa"/>
        </w:trPr>
        <w:tc>
          <w:tcPr>
            <w:tcW w:w="2559" w:type="dxa"/>
          </w:tcPr>
          <w:p w14:paraId="5336F532" w14:textId="77777777" w:rsidR="00233C53" w:rsidRDefault="00233C53" w:rsidP="00461DE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Subtotal</w:t>
            </w:r>
          </w:p>
        </w:tc>
        <w:tc>
          <w:tcPr>
            <w:tcW w:w="1573" w:type="dxa"/>
          </w:tcPr>
          <w:p w14:paraId="6E0D734A" w14:textId="25E4BD17" w:rsidR="00233C53" w:rsidRDefault="00233C53" w:rsidP="00461DE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CAD8,000.00</w:t>
            </w:r>
          </w:p>
        </w:tc>
      </w:tr>
      <w:tr w:rsidR="00233C53" w14:paraId="06264772" w14:textId="77777777" w:rsidTr="00233C53">
        <w:trPr>
          <w:gridBefore w:val="3"/>
          <w:wBefore w:w="4282" w:type="dxa"/>
        </w:trPr>
        <w:tc>
          <w:tcPr>
            <w:tcW w:w="2559" w:type="dxa"/>
          </w:tcPr>
          <w:p w14:paraId="4D1166A6" w14:textId="346E00F3" w:rsidR="00233C53" w:rsidRDefault="00233C53" w:rsidP="00461DE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Tax</w:t>
            </w:r>
          </w:p>
        </w:tc>
        <w:tc>
          <w:tcPr>
            <w:tcW w:w="1573" w:type="dxa"/>
          </w:tcPr>
          <w:p w14:paraId="2F9BC6CC" w14:textId="124B418D" w:rsidR="00233C53" w:rsidRDefault="00233C53" w:rsidP="00461DE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CAD1,040.00</w:t>
            </w:r>
          </w:p>
        </w:tc>
        <w:bookmarkStart w:id="0" w:name="_GoBack"/>
        <w:bookmarkEnd w:id="0"/>
      </w:tr>
      <w:tr w:rsidR="00233C53" w14:paraId="0CB779DB" w14:textId="77777777" w:rsidTr="00233C53">
        <w:trPr>
          <w:gridBefore w:val="3"/>
          <w:wBefore w:w="4282" w:type="dxa"/>
        </w:trPr>
        <w:tc>
          <w:tcPr>
            <w:tcW w:w="2559" w:type="dxa"/>
          </w:tcPr>
          <w:p w14:paraId="4B7EBF26" w14:textId="68C2BE38" w:rsidR="00233C53" w:rsidRDefault="00233C53" w:rsidP="00461DE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&amp; Handling</w:t>
            </w:r>
          </w:p>
        </w:tc>
        <w:tc>
          <w:tcPr>
            <w:tcW w:w="1573" w:type="dxa"/>
          </w:tcPr>
          <w:p w14:paraId="5877F323" w14:textId="7E5B9722" w:rsidR="00233C53" w:rsidRDefault="00233C53" w:rsidP="00461DE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CAD0.00</w:t>
            </w:r>
          </w:p>
        </w:tc>
      </w:tr>
      <w:tr w:rsidR="00233C53" w14:paraId="0CD50108" w14:textId="77777777" w:rsidTr="00233C53">
        <w:trPr>
          <w:gridBefore w:val="3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Before w:w="4282" w:type="dxa"/>
        </w:trPr>
        <w:tc>
          <w:tcPr>
            <w:tcW w:w="2559" w:type="dxa"/>
          </w:tcPr>
          <w:p w14:paraId="0DF981EC" w14:textId="06DA4D1C" w:rsidR="00233C53" w:rsidRPr="009214AF" w:rsidRDefault="00233C53" w:rsidP="00461DE4">
            <w:pPr>
              <w:jc w:val="right"/>
              <w:rPr>
                <w:szCs w:val="22"/>
              </w:rPr>
            </w:pPr>
            <w:r w:rsidRPr="009214AF">
              <w:t>Total Due</w:t>
            </w:r>
          </w:p>
        </w:tc>
        <w:tc>
          <w:tcPr>
            <w:tcW w:w="1573" w:type="dxa"/>
          </w:tcPr>
          <w:p w14:paraId="37F9FFBF" w14:textId="1A585C1C" w:rsidR="00233C53" w:rsidRPr="009214AF" w:rsidRDefault="00233C53" w:rsidP="00461DE4">
            <w:pPr>
              <w:jc w:val="right"/>
              <w:rPr>
                <w:szCs w:val="22"/>
              </w:rPr>
            </w:pPr>
            <w:r w:rsidRPr="009214AF">
              <w:t>CAD9,040.00</w:t>
            </w:r>
          </w:p>
        </w:tc>
      </w:tr>
    </w:tbl>
    <w:p w14:paraId="41072D2C" w14:textId="77777777" w:rsidR="00CF4FD5" w:rsidRDefault="00CF4FD5">
      <w:pPr>
        <w:pStyle w:val="Terms"/>
      </w:pPr>
    </w:p>
    <w:p w14:paraId="2ED20C1E" w14:textId="3105A7E8" w:rsidR="001526EF" w:rsidRDefault="001872AD">
      <w:pPr>
        <w:pStyle w:val="Terms"/>
      </w:pPr>
      <w:r>
        <w:t>Due upon receipt</w:t>
      </w:r>
    </w:p>
    <w:p w14:paraId="4B27AAD9" w14:textId="77777777" w:rsidR="00D65F41" w:rsidRDefault="001872AD" w:rsidP="00FD044F">
      <w:pPr>
        <w:pStyle w:val="Closing"/>
      </w:pPr>
      <w:r>
        <w:t>Thank you for your business!</w:t>
      </w:r>
    </w:p>
    <w:sectPr w:rsidR="00D65F41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0512E" w14:textId="77777777" w:rsidR="00DB10D4" w:rsidRDefault="00DB10D4">
      <w:pPr>
        <w:spacing w:after="0" w:line="240" w:lineRule="auto"/>
      </w:pPr>
      <w:r>
        <w:separator/>
      </w:r>
    </w:p>
  </w:endnote>
  <w:endnote w:type="continuationSeparator" w:id="0">
    <w:p w14:paraId="34E6E0A3" w14:textId="77777777" w:rsidR="00DB10D4" w:rsidRDefault="00DB1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05151DC2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37F31FBB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34045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A9BE3" w14:textId="7F8275F3" w:rsidR="00E06E64" w:rsidRDefault="00DE2C3A" w:rsidP="00E06E64">
    <w:pPr>
      <w:pStyle w:val="Organization"/>
    </w:pPr>
    <w:r>
      <w:t>Growing Together</w:t>
    </w:r>
  </w:p>
  <w:tbl>
    <w:tblPr>
      <w:tblStyle w:val="PlainTable4"/>
      <w:tblW w:w="5082" w:type="pct"/>
      <w:tblLayout w:type="fixed"/>
      <w:tblLook w:val="0620" w:firstRow="1" w:lastRow="0" w:firstColumn="0" w:lastColumn="0" w:noHBand="1" w:noVBand="1"/>
      <w:tblCaption w:val="Footer layout table"/>
    </w:tblPr>
    <w:tblGrid>
      <w:gridCol w:w="2778"/>
      <w:gridCol w:w="2726"/>
      <w:gridCol w:w="3142"/>
      <w:gridCol w:w="359"/>
      <w:gridCol w:w="1972"/>
    </w:tblGrid>
    <w:tr w:rsidR="00E06E64" w14:paraId="41EC73FD" w14:textId="77777777" w:rsidTr="000440B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79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573AFE9F" w14:textId="5F2B7E3D" w:rsidR="00E06E64" w:rsidRDefault="00E06E64" w:rsidP="00E06E64">
          <w:pPr>
            <w:pStyle w:val="Footer"/>
          </w:pPr>
          <w:r>
            <w:rPr>
              <w:rStyle w:val="Strong"/>
            </w:rPr>
            <w:t>Tel</w:t>
          </w:r>
          <w:r>
            <w:t xml:space="preserve"> </w:t>
          </w:r>
          <w:r w:rsidR="000440B6">
            <w:t>416-828.0001</w:t>
          </w:r>
        </w:p>
        <w:p w14:paraId="0D470B95" w14:textId="78F12EF3" w:rsidR="00E06E64" w:rsidRDefault="00E06E64" w:rsidP="00E06E64">
          <w:pPr>
            <w:pStyle w:val="Footer"/>
          </w:pPr>
        </w:p>
      </w:tc>
      <w:tc>
        <w:tcPr>
          <w:tcW w:w="2726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58AAC74E" w14:textId="77777777" w:rsidR="00E06E64" w:rsidRDefault="000440B6" w:rsidP="00E06E64">
          <w:pPr>
            <w:pStyle w:val="Footer"/>
            <w:rPr>
              <w:bCs w:val="0"/>
            </w:rPr>
          </w:pPr>
          <w:r>
            <w:t xml:space="preserve">265 </w:t>
          </w:r>
          <w:proofErr w:type="spellStart"/>
          <w:r>
            <w:t>Yorkland</w:t>
          </w:r>
          <w:proofErr w:type="spellEnd"/>
          <w:r>
            <w:t xml:space="preserve"> Blvd,</w:t>
          </w:r>
        </w:p>
        <w:p w14:paraId="7994033B" w14:textId="50CAA0A5" w:rsidR="000440B6" w:rsidRDefault="000440B6" w:rsidP="00E06E64">
          <w:pPr>
            <w:pStyle w:val="Footer"/>
          </w:pPr>
          <w:r>
            <w:t>North York, ON M2J1S5</w:t>
          </w:r>
        </w:p>
      </w:tc>
      <w:tc>
        <w:tcPr>
          <w:tcW w:w="3142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3E4CDFCD" w14:textId="0A725358" w:rsidR="00E06E64" w:rsidRDefault="000440B6" w:rsidP="000440B6">
          <w:pPr>
            <w:pStyle w:val="Footer"/>
            <w:ind w:left="-114"/>
          </w:pPr>
          <w:r>
            <w:t>www.gtinsurances.com.ca</w:t>
          </w:r>
        </w:p>
        <w:p w14:paraId="26328E92" w14:textId="4783596D" w:rsidR="00E06E64" w:rsidRDefault="000440B6" w:rsidP="000440B6">
          <w:pPr>
            <w:pStyle w:val="Footer"/>
            <w:ind w:left="-114" w:right="-201"/>
          </w:pPr>
          <w:r>
            <w:t>insurances@gtinsurances.com.ca</w:t>
          </w:r>
        </w:p>
      </w:tc>
      <w:tc>
        <w:tcPr>
          <w:tcW w:w="359" w:type="dxa"/>
        </w:tcPr>
        <w:p w14:paraId="7C943B5F" w14:textId="77777777" w:rsidR="00E06E64" w:rsidRDefault="00E06E64" w:rsidP="00E06E64">
          <w:pPr>
            <w:pStyle w:val="Footer"/>
            <w:rPr>
              <w:noProof/>
              <w:lang w:val="en-US"/>
            </w:rPr>
          </w:pPr>
        </w:p>
      </w:tc>
      <w:tc>
        <w:tcPr>
          <w:tcW w:w="1972" w:type="dxa"/>
          <w:tcBorders>
            <w:bottom w:val="single" w:sz="36" w:space="0" w:color="auto"/>
          </w:tcBorders>
        </w:tcPr>
        <w:p w14:paraId="5DB69E86" w14:textId="77777777" w:rsidR="00E06E64" w:rsidRDefault="00E06E64" w:rsidP="00FD044F">
          <w:pPr>
            <w:pStyle w:val="Footer"/>
            <w:spacing w:after="60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3482942" wp14:editId="59DFC764">
                <wp:extent cx="511362" cy="442912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1362" cy="442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2A8DAC" w14:textId="77777777" w:rsidR="001526EF" w:rsidRDefault="001526EF" w:rsidP="000440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A5A4D" w14:textId="77777777" w:rsidR="00DB10D4" w:rsidRDefault="00DB10D4">
      <w:pPr>
        <w:spacing w:after="0" w:line="240" w:lineRule="auto"/>
      </w:pPr>
      <w:r>
        <w:separator/>
      </w:r>
    </w:p>
  </w:footnote>
  <w:footnote w:type="continuationSeparator" w:id="0">
    <w:p w14:paraId="3B2558CE" w14:textId="77777777" w:rsidR="00DB10D4" w:rsidRDefault="00DB1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03ABEFFA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5DA03173" w14:textId="04F85CB8" w:rsidR="001526EF" w:rsidRDefault="00461DE4">
              <w:pPr>
                <w:pStyle w:val="Date"/>
                <w:spacing w:before="0"/>
                <w:ind w:left="0" w:right="0"/>
              </w:pPr>
              <w:r>
                <w:t>2019-02-20</w:t>
              </w:r>
            </w:p>
          </w:tc>
        </w:sdtContent>
      </w:sdt>
      <w:tc>
        <w:tcPr>
          <w:tcW w:w="288" w:type="dxa"/>
          <w:vAlign w:val="bottom"/>
        </w:tcPr>
        <w:p w14:paraId="6595FBF1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45EF2D5C" w14:textId="77777777" w:rsidR="001526EF" w:rsidRDefault="00DB10D4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r w:rsidR="001872AD">
                <w:t>1234</w:t>
              </w:r>
            </w:sdtContent>
          </w:sdt>
        </w:p>
      </w:tc>
    </w:tr>
  </w:tbl>
  <w:p w14:paraId="7621FD38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wNDcwMjQzsDQ2MTJX0lEKTi0uzszPAykwqgUACByjZiwAAAA="/>
  </w:docVars>
  <w:rsids>
    <w:rsidRoot w:val="00DE2C3A"/>
    <w:rsid w:val="000440B6"/>
    <w:rsid w:val="001526EF"/>
    <w:rsid w:val="001872AD"/>
    <w:rsid w:val="00233C53"/>
    <w:rsid w:val="00461DE4"/>
    <w:rsid w:val="006C3F3F"/>
    <w:rsid w:val="009214AF"/>
    <w:rsid w:val="00CD6DEB"/>
    <w:rsid w:val="00CF4FD5"/>
    <w:rsid w:val="00D65F41"/>
    <w:rsid w:val="00DB10D4"/>
    <w:rsid w:val="00DE2C3A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FDB18"/>
  <w15:chartTrackingRefBased/>
  <w15:docId w15:val="{2818EC41-3399-41D1-99D5-2D93B37D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ivi\AppData\Roaming\Microsoft\Templates\Business%20invoice%20(Red%20and%20Blac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145E9A0E7D4197AFC5CA06ACE81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38FCE-D574-4A98-9967-807542AA1018}"/>
      </w:docPartPr>
      <w:docPartBody>
        <w:p w:rsidR="00CD3CCC" w:rsidRDefault="0060753C">
          <w:pPr>
            <w:pStyle w:val="0C145E9A0E7D4197AFC5CA06ACE81451"/>
          </w:pPr>
          <w:r>
            <w:t>Date</w:t>
          </w:r>
        </w:p>
      </w:docPartBody>
    </w:docPart>
    <w:docPart>
      <w:docPartPr>
        <w:name w:val="471D04E4669E41D4AB2BBF634D028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28803-D827-46C0-A131-096A093EB927}"/>
      </w:docPartPr>
      <w:docPartBody>
        <w:p w:rsidR="00CD3CCC" w:rsidRDefault="0060753C">
          <w:pPr>
            <w:pStyle w:val="471D04E4669E41D4AB2BBF634D0286BA"/>
          </w:pPr>
          <w:r>
            <w:t>Invoice No.</w:t>
          </w:r>
        </w:p>
      </w:docPartBody>
    </w:docPart>
    <w:docPart>
      <w:docPartPr>
        <w:name w:val="A976E9DDDE6341EC806611C12C25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4370F-4768-47D5-8C7A-657918864FF5}"/>
      </w:docPartPr>
      <w:docPartBody>
        <w:p w:rsidR="00CD3CCC" w:rsidRDefault="0060753C">
          <w:pPr>
            <w:pStyle w:val="A976E9DDDE6341EC806611C12C25709F"/>
          </w:pPr>
          <w:r>
            <w:t>1234</w:t>
          </w:r>
        </w:p>
      </w:docPartBody>
    </w:docPart>
    <w:docPart>
      <w:docPartPr>
        <w:name w:val="813E3232D0954392B745567BE5518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78D14-FED3-496C-BBEB-DEE7A9654006}"/>
      </w:docPartPr>
      <w:docPartBody>
        <w:p w:rsidR="00CD3CCC" w:rsidRDefault="0060753C">
          <w:pPr>
            <w:pStyle w:val="813E3232D0954392B745567BE55183AF"/>
          </w:pPr>
          <w:r>
            <w:t>Same as recipient</w:t>
          </w:r>
        </w:p>
      </w:docPartBody>
    </w:docPart>
    <w:docPart>
      <w:docPartPr>
        <w:name w:val="F9D6BF45829642E4AC20135FF9872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8E95C-F6DD-4037-812A-477FC941B540}"/>
      </w:docPartPr>
      <w:docPartBody>
        <w:p w:rsidR="00CD3CCC" w:rsidRDefault="0060753C">
          <w:pPr>
            <w:pStyle w:val="F9D6BF45829642E4AC20135FF9872198"/>
          </w:pPr>
          <w:r>
            <w:t>Delivery 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3C"/>
    <w:rsid w:val="000E39CE"/>
    <w:rsid w:val="00441E22"/>
    <w:rsid w:val="0060753C"/>
    <w:rsid w:val="00C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45E9A0E7D4197AFC5CA06ACE81451">
    <w:name w:val="0C145E9A0E7D4197AFC5CA06ACE81451"/>
  </w:style>
  <w:style w:type="paragraph" w:customStyle="1" w:styleId="471D04E4669E41D4AB2BBF634D0286BA">
    <w:name w:val="471D04E4669E41D4AB2BBF634D0286BA"/>
  </w:style>
  <w:style w:type="paragraph" w:customStyle="1" w:styleId="A976E9DDDE6341EC806611C12C25709F">
    <w:name w:val="A976E9DDDE6341EC806611C12C25709F"/>
  </w:style>
  <w:style w:type="paragraph" w:customStyle="1" w:styleId="4D9B768841C2490D916B500190CE2DFC">
    <w:name w:val="4D9B768841C2490D916B500190CE2DFC"/>
  </w:style>
  <w:style w:type="paragraph" w:customStyle="1" w:styleId="7FEEE529C1FE4CADA26A7C3E95732668">
    <w:name w:val="7FEEE529C1FE4CADA26A7C3E95732668"/>
  </w:style>
  <w:style w:type="paragraph" w:customStyle="1" w:styleId="2F21BDDBBF624375A94091D4DC811475">
    <w:name w:val="2F21BDDBBF624375A94091D4DC811475"/>
  </w:style>
  <w:style w:type="paragraph" w:customStyle="1" w:styleId="813E3232D0954392B745567BE55183AF">
    <w:name w:val="813E3232D0954392B745567BE55183AF"/>
  </w:style>
  <w:style w:type="paragraph" w:customStyle="1" w:styleId="F9D6BF45829642E4AC20135FF9872198">
    <w:name w:val="F9D6BF45829642E4AC20135FF98721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(Red and Black).dotx</Template>
  <TotalTime>89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Mafra</dc:creator>
  <cp:keywords>2019-02-20</cp:keywords>
  <dc:description/>
  <cp:lastModifiedBy>Diego Perez Ovalle</cp:lastModifiedBy>
  <cp:revision>5</cp:revision>
  <dcterms:created xsi:type="dcterms:W3CDTF">2019-02-20T00:43:00Z</dcterms:created>
  <dcterms:modified xsi:type="dcterms:W3CDTF">2019-02-21T01:21:00Z</dcterms:modified>
</cp:coreProperties>
</file>